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56" w:rsidRPr="00874AA1" w:rsidRDefault="00F875BC" w:rsidP="00F875BC">
      <w:pPr>
        <w:pStyle w:val="Title"/>
      </w:pPr>
      <w:r>
        <w:t>Data Warehouse Modeling and Analytics</w:t>
      </w:r>
    </w:p>
    <w:p w:rsidR="00563FE4" w:rsidRPr="00874AA1" w:rsidRDefault="00551003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F593D174B95648B097480E7BD49F633D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5E44F3" w:rsidRDefault="005E44F3" w:rsidP="005E44F3">
      <w:r>
        <w:t>Ecommerce website dataset is ready for you to build data warehouse for to answer business questions. The project consist of 3 main phases.</w:t>
      </w:r>
    </w:p>
    <w:p w:rsidR="005E44F3" w:rsidRDefault="005E44F3" w:rsidP="005E44F3">
      <w:pPr>
        <w:pStyle w:val="ListParagraph"/>
        <w:numPr>
          <w:ilvl w:val="0"/>
          <w:numId w:val="5"/>
        </w:numPr>
      </w:pPr>
      <w:r>
        <w:t>Building data warehouse model to serve business queries.</w:t>
      </w:r>
    </w:p>
    <w:p w:rsidR="005E44F3" w:rsidRDefault="005E44F3" w:rsidP="005E44F3">
      <w:pPr>
        <w:pStyle w:val="ListParagraph"/>
        <w:numPr>
          <w:ilvl w:val="0"/>
          <w:numId w:val="5"/>
        </w:numPr>
      </w:pPr>
      <w:r>
        <w:t>Building ETL pipeline to land data into the warehouse.</w:t>
      </w:r>
    </w:p>
    <w:p w:rsidR="005E44F3" w:rsidRPr="00874AA1" w:rsidRDefault="005E44F3" w:rsidP="005E44F3">
      <w:pPr>
        <w:pStyle w:val="ListParagraph"/>
        <w:numPr>
          <w:ilvl w:val="0"/>
          <w:numId w:val="5"/>
        </w:numPr>
      </w:pPr>
      <w:r>
        <w:t>Run analytical queries to answer business questions</w:t>
      </w:r>
    </w:p>
    <w:p w:rsidR="005E44F3" w:rsidRDefault="005E44F3" w:rsidP="005E44F3">
      <w:pPr>
        <w:pStyle w:val="Heading1"/>
        <w:rPr>
          <w:rFonts w:asciiTheme="minorHAnsi" w:eastAsiaTheme="minorHAnsi" w:hAnsiTheme="minorHAnsi" w:cstheme="minorBidi"/>
          <w:b w:val="0"/>
          <w:sz w:val="22"/>
          <w:szCs w:val="24"/>
        </w:rPr>
      </w:pPr>
      <w:r>
        <w:t>Resources:</w:t>
      </w:r>
    </w:p>
    <w:p w:rsidR="001E3ADA" w:rsidRPr="00874AA1" w:rsidRDefault="00FE0FF7" w:rsidP="00FE0FF7">
      <w:pPr>
        <w:pStyle w:val="ListBullet"/>
        <w:numPr>
          <w:ilvl w:val="0"/>
          <w:numId w:val="19"/>
        </w:numPr>
      </w:pPr>
      <w:bookmarkStart w:id="0" w:name="_GoBack"/>
      <w:bookmarkEnd w:id="0"/>
      <w:r>
        <w:t>Ecommerce data set on git project folder</w:t>
      </w:r>
    </w:p>
    <w:p w:rsidR="00563FE4" w:rsidRPr="00F875BC" w:rsidRDefault="005E44F3" w:rsidP="005E44F3">
      <w:pPr>
        <w:pStyle w:val="Heading1"/>
        <w:rPr>
          <w:sz w:val="26"/>
          <w:szCs w:val="26"/>
        </w:rPr>
      </w:pPr>
      <w:r w:rsidRPr="00F875BC">
        <w:rPr>
          <w:sz w:val="26"/>
          <w:szCs w:val="26"/>
        </w:rPr>
        <w:t>Requirements:</w:t>
      </w:r>
    </w:p>
    <w:p w:rsidR="001E3ADA" w:rsidRPr="00F875BC" w:rsidRDefault="005E44F3" w:rsidP="005E44F3">
      <w:pPr>
        <w:pStyle w:val="Normal-Indented"/>
        <w:numPr>
          <w:ilvl w:val="0"/>
          <w:numId w:val="6"/>
        </w:numPr>
        <w:rPr>
          <w:sz w:val="26"/>
          <w:szCs w:val="26"/>
        </w:rPr>
      </w:pPr>
      <w:r w:rsidRPr="00F875BC">
        <w:rPr>
          <w:sz w:val="26"/>
          <w:szCs w:val="26"/>
        </w:rPr>
        <w:t>Design Data warehouse schema.</w:t>
      </w:r>
    </w:p>
    <w:p w:rsidR="005E44F3" w:rsidRPr="00F875BC" w:rsidRDefault="005E44F3" w:rsidP="005E44F3">
      <w:pPr>
        <w:pStyle w:val="Normal-Indented"/>
        <w:numPr>
          <w:ilvl w:val="0"/>
          <w:numId w:val="6"/>
        </w:numPr>
        <w:rPr>
          <w:sz w:val="26"/>
          <w:szCs w:val="26"/>
        </w:rPr>
      </w:pPr>
      <w:r w:rsidRPr="00F875BC">
        <w:rPr>
          <w:sz w:val="26"/>
          <w:szCs w:val="26"/>
        </w:rPr>
        <w:t>Build ETL pipeline to load data into DW</w:t>
      </w:r>
    </w:p>
    <w:p w:rsidR="005E44F3" w:rsidRPr="00F875BC" w:rsidRDefault="005E44F3" w:rsidP="005E44F3">
      <w:pPr>
        <w:pStyle w:val="Normal-Indented"/>
        <w:numPr>
          <w:ilvl w:val="0"/>
          <w:numId w:val="6"/>
        </w:numPr>
        <w:rPr>
          <w:sz w:val="26"/>
          <w:szCs w:val="26"/>
        </w:rPr>
      </w:pPr>
      <w:r w:rsidRPr="00F875BC">
        <w:rPr>
          <w:sz w:val="26"/>
          <w:szCs w:val="26"/>
        </w:rPr>
        <w:t>Answer Below business questions:</w:t>
      </w:r>
    </w:p>
    <w:p w:rsidR="005E44F3" w:rsidRPr="00F875BC" w:rsidRDefault="005E44F3" w:rsidP="005E44F3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>When is the peak season of our ecommerce ?</w:t>
      </w:r>
    </w:p>
    <w:p w:rsidR="005E44F3" w:rsidRPr="00F875BC" w:rsidRDefault="005E44F3" w:rsidP="005E44F3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>What time users are most likely make an order or using the ecommerce app?</w:t>
      </w:r>
    </w:p>
    <w:p w:rsidR="005E44F3" w:rsidRPr="005E44F3" w:rsidRDefault="005E44F3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5E44F3">
        <w:rPr>
          <w:rFonts w:ascii="Century Gothic" w:hAnsi="Century Gothic"/>
        </w:rPr>
        <w:t>What is the </w:t>
      </w:r>
      <w:r w:rsidRPr="00F875BC">
        <w:rPr>
          <w:rFonts w:ascii="Century Gothic" w:hAnsi="Century Gothic"/>
        </w:rPr>
        <w:t>preferred</w:t>
      </w:r>
      <w:r w:rsidRPr="005E44F3">
        <w:rPr>
          <w:rFonts w:ascii="Century Gothic" w:hAnsi="Century Gothic"/>
        </w:rPr>
        <w:t> way to pay in the ecommerce?</w:t>
      </w:r>
    </w:p>
    <w:p w:rsidR="005E44F3" w:rsidRPr="005E44F3" w:rsidRDefault="005E44F3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5E44F3">
        <w:rPr>
          <w:rFonts w:ascii="Century Gothic" w:hAnsi="Century Gothic"/>
        </w:rPr>
        <w:t>How many </w:t>
      </w:r>
      <w:r w:rsidRPr="00F875BC">
        <w:rPr>
          <w:rFonts w:ascii="Century Gothic" w:hAnsi="Century Gothic"/>
        </w:rPr>
        <w:t>installment </w:t>
      </w:r>
      <w:r w:rsidRPr="005E44F3">
        <w:rPr>
          <w:rFonts w:ascii="Century Gothic" w:hAnsi="Century Gothic"/>
        </w:rPr>
        <w:t>is usually done when paying in the ecommerce?</w:t>
      </w:r>
    </w:p>
    <w:p w:rsidR="005E44F3" w:rsidRPr="00F875BC" w:rsidRDefault="005E44F3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5E44F3">
        <w:rPr>
          <w:rFonts w:ascii="Century Gothic" w:hAnsi="Century Gothic"/>
        </w:rPr>
        <w:t>What is the </w:t>
      </w:r>
      <w:r w:rsidRPr="00F875BC">
        <w:rPr>
          <w:rFonts w:ascii="Century Gothic" w:hAnsi="Century Gothic"/>
        </w:rPr>
        <w:t>average spending</w:t>
      </w:r>
      <w:r w:rsidRPr="005E44F3">
        <w:rPr>
          <w:rFonts w:ascii="Century Gothic" w:hAnsi="Century Gothic"/>
        </w:rPr>
        <w:t> </w:t>
      </w:r>
      <w:r w:rsidRPr="00F875BC">
        <w:rPr>
          <w:rFonts w:ascii="Century Gothic" w:hAnsi="Century Gothic"/>
        </w:rPr>
        <w:t>time for user</w:t>
      </w:r>
      <w:r w:rsidRPr="005E44F3">
        <w:rPr>
          <w:rFonts w:ascii="Century Gothic" w:hAnsi="Century Gothic"/>
        </w:rPr>
        <w:t> for our ecommerce?</w:t>
      </w:r>
    </w:p>
    <w:p w:rsidR="005E44F3" w:rsidRPr="005E44F3" w:rsidRDefault="005E44F3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5E44F3">
        <w:rPr>
          <w:rFonts w:ascii="Century Gothic" w:hAnsi="Century Gothic"/>
        </w:rPr>
        <w:t xml:space="preserve">What </w:t>
      </w:r>
      <w:r w:rsidR="00F875BC" w:rsidRPr="00F875BC">
        <w:rPr>
          <w:rFonts w:ascii="Century Gothic" w:hAnsi="Century Gothic"/>
        </w:rPr>
        <w:t>is</w:t>
      </w:r>
      <w:r w:rsidRPr="005E44F3">
        <w:rPr>
          <w:rFonts w:ascii="Century Gothic" w:hAnsi="Century Gothic"/>
        </w:rPr>
        <w:t xml:space="preserve"> the </w:t>
      </w:r>
      <w:r w:rsidRPr="00F875BC">
        <w:rPr>
          <w:rFonts w:ascii="Century Gothic" w:hAnsi="Century Gothic"/>
        </w:rPr>
        <w:t>frequency of purchase</w:t>
      </w:r>
      <w:r w:rsidRPr="005E44F3">
        <w:rPr>
          <w:rFonts w:ascii="Century Gothic" w:hAnsi="Century Gothic"/>
        </w:rPr>
        <w:t> on each state?</w:t>
      </w:r>
    </w:p>
    <w:p w:rsidR="00F875BC" w:rsidRPr="00F875BC" w:rsidRDefault="00F875BC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>Which logistic route that have heavy traffic in our ecommerce?</w:t>
      </w:r>
    </w:p>
    <w:p w:rsidR="00F875BC" w:rsidRPr="00F875BC" w:rsidRDefault="00F875BC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>How many late delivered order in our ecommerce? Are late order affecting the customer satisfaction?</w:t>
      </w:r>
    </w:p>
    <w:p w:rsidR="00F875BC" w:rsidRPr="00F875BC" w:rsidRDefault="00F875BC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>How long are the delay for delivery / shipping process in each state?</w:t>
      </w:r>
    </w:p>
    <w:p w:rsidR="00F875BC" w:rsidRPr="00F875BC" w:rsidRDefault="00F875BC" w:rsidP="00F875BC">
      <w:pPr>
        <w:pStyle w:val="Normal-Indented"/>
        <w:numPr>
          <w:ilvl w:val="1"/>
          <w:numId w:val="6"/>
        </w:numPr>
        <w:rPr>
          <w:rFonts w:ascii="Century Gothic" w:hAnsi="Century Gothic"/>
        </w:rPr>
      </w:pPr>
      <w:r w:rsidRPr="00F875BC">
        <w:rPr>
          <w:rFonts w:ascii="Century Gothic" w:hAnsi="Century Gothic"/>
        </w:rPr>
        <w:t>How long are the difference between estimated delivery time and actual delivery time in each state?</w:t>
      </w:r>
    </w:p>
    <w:p w:rsidR="00563FE4" w:rsidRPr="00874AA1" w:rsidRDefault="00563FE4" w:rsidP="00874AA1">
      <w:pPr>
        <w:pStyle w:val="Normal-Indented"/>
      </w:pPr>
    </w:p>
    <w:p w:rsidR="00F875BC" w:rsidRDefault="00F875BC" w:rsidP="00F875BC">
      <w:pPr>
        <w:pStyle w:val="Heading1"/>
      </w:pPr>
      <w:r>
        <w:t>Key Deliverables:</w:t>
      </w:r>
    </w:p>
    <w:p w:rsidR="00F875BC" w:rsidRDefault="00F875BC" w:rsidP="00F875BC">
      <w:pPr>
        <w:pStyle w:val="Heading1"/>
        <w:numPr>
          <w:ilvl w:val="0"/>
          <w:numId w:val="18"/>
        </w:numPr>
      </w:pPr>
      <w:r>
        <w:t>DW schema</w:t>
      </w:r>
    </w:p>
    <w:p w:rsidR="00F875BC" w:rsidRDefault="00F875BC" w:rsidP="00F875BC">
      <w:pPr>
        <w:pStyle w:val="Heading1"/>
        <w:numPr>
          <w:ilvl w:val="0"/>
          <w:numId w:val="18"/>
        </w:numPr>
      </w:pPr>
      <w:r>
        <w:t>ELT Code</w:t>
      </w:r>
    </w:p>
    <w:p w:rsidR="00F875BC" w:rsidRDefault="00F875BC" w:rsidP="00F875BC">
      <w:pPr>
        <w:pStyle w:val="Heading1"/>
        <w:numPr>
          <w:ilvl w:val="0"/>
          <w:numId w:val="18"/>
        </w:numPr>
      </w:pPr>
      <w:r>
        <w:t>Business question answers with queries</w:t>
      </w:r>
    </w:p>
    <w:p w:rsidR="00F875BC" w:rsidRPr="00874AA1" w:rsidRDefault="00F875BC" w:rsidP="00F875BC">
      <w:pPr>
        <w:pStyle w:val="Heading1"/>
        <w:numPr>
          <w:ilvl w:val="0"/>
          <w:numId w:val="18"/>
        </w:numPr>
      </w:pPr>
      <w:r>
        <w:t>15 Min presentation to demonstrate your work.</w:t>
      </w:r>
    </w:p>
    <w:p w:rsidR="00044941" w:rsidRPr="00874AA1" w:rsidRDefault="00044941" w:rsidP="00874AA1"/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003" w:rsidRDefault="00551003" w:rsidP="00524988">
      <w:pPr>
        <w:spacing w:after="0" w:line="240" w:lineRule="auto"/>
      </w:pPr>
      <w:r>
        <w:separator/>
      </w:r>
    </w:p>
  </w:endnote>
  <w:endnote w:type="continuationSeparator" w:id="0">
    <w:p w:rsidR="00551003" w:rsidRDefault="00551003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003" w:rsidRDefault="00551003" w:rsidP="00524988">
      <w:pPr>
        <w:spacing w:after="0" w:line="240" w:lineRule="auto"/>
      </w:pPr>
      <w:r>
        <w:separator/>
      </w:r>
    </w:p>
  </w:footnote>
  <w:footnote w:type="continuationSeparator" w:id="0">
    <w:p w:rsidR="00551003" w:rsidRDefault="00551003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F2AB4"/>
    <w:multiLevelType w:val="multilevel"/>
    <w:tmpl w:val="027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5A1E"/>
    <w:multiLevelType w:val="multilevel"/>
    <w:tmpl w:val="D0B0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B039C"/>
    <w:multiLevelType w:val="hybridMultilevel"/>
    <w:tmpl w:val="6F349F32"/>
    <w:lvl w:ilvl="0" w:tplc="49DCD34A">
      <w:start w:val="1"/>
      <w:numFmt w:val="bullet"/>
      <w:lvlText w:val="-"/>
      <w:lvlJc w:val="left"/>
      <w:pPr>
        <w:ind w:left="1080" w:hanging="360"/>
      </w:pPr>
      <w:rPr>
        <w:rFonts w:ascii="Bodoni MT" w:eastAsiaTheme="majorEastAsia" w:hAnsi="Bodoni M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87E29"/>
    <w:multiLevelType w:val="hybridMultilevel"/>
    <w:tmpl w:val="3BBAD030"/>
    <w:lvl w:ilvl="0" w:tplc="BA6899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235E7"/>
    <w:multiLevelType w:val="multilevel"/>
    <w:tmpl w:val="1C76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922A2"/>
    <w:multiLevelType w:val="hybridMultilevel"/>
    <w:tmpl w:val="9286B128"/>
    <w:lvl w:ilvl="0" w:tplc="DE9E0E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A42E6A"/>
    <w:multiLevelType w:val="hybridMultilevel"/>
    <w:tmpl w:val="E0BAEEF6"/>
    <w:lvl w:ilvl="0" w:tplc="9B5484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D0FE2"/>
    <w:multiLevelType w:val="hybridMultilevel"/>
    <w:tmpl w:val="F1AC0A42"/>
    <w:lvl w:ilvl="0" w:tplc="38AEFD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E805F5"/>
    <w:multiLevelType w:val="multilevel"/>
    <w:tmpl w:val="800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80AED"/>
    <w:multiLevelType w:val="multilevel"/>
    <w:tmpl w:val="CB56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24E0E"/>
    <w:multiLevelType w:val="multilevel"/>
    <w:tmpl w:val="7818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E6B76"/>
    <w:multiLevelType w:val="multilevel"/>
    <w:tmpl w:val="9E2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55568"/>
    <w:multiLevelType w:val="multilevel"/>
    <w:tmpl w:val="66D4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237EC"/>
    <w:multiLevelType w:val="multilevel"/>
    <w:tmpl w:val="459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64C10"/>
    <w:multiLevelType w:val="multilevel"/>
    <w:tmpl w:val="87F8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3"/>
  </w:num>
  <w:num w:numId="8">
    <w:abstractNumId w:val="12"/>
  </w:num>
  <w:num w:numId="9">
    <w:abstractNumId w:val="2"/>
  </w:num>
  <w:num w:numId="10">
    <w:abstractNumId w:val="10"/>
  </w:num>
  <w:num w:numId="11">
    <w:abstractNumId w:val="15"/>
  </w:num>
  <w:num w:numId="12">
    <w:abstractNumId w:val="17"/>
  </w:num>
  <w:num w:numId="13">
    <w:abstractNumId w:val="16"/>
  </w:num>
  <w:num w:numId="14">
    <w:abstractNumId w:val="5"/>
  </w:num>
  <w:num w:numId="15">
    <w:abstractNumId w:val="1"/>
  </w:num>
  <w:num w:numId="16">
    <w:abstractNumId w:val="14"/>
  </w:num>
  <w:num w:numId="17">
    <w:abstractNumId w:val="6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E5"/>
    <w:rsid w:val="00044941"/>
    <w:rsid w:val="00076856"/>
    <w:rsid w:val="00097C80"/>
    <w:rsid w:val="00151A42"/>
    <w:rsid w:val="001E3ADA"/>
    <w:rsid w:val="002261A4"/>
    <w:rsid w:val="002E0A59"/>
    <w:rsid w:val="002F1EA7"/>
    <w:rsid w:val="003169C1"/>
    <w:rsid w:val="00432A3E"/>
    <w:rsid w:val="00481FAD"/>
    <w:rsid w:val="00483FFD"/>
    <w:rsid w:val="005244D5"/>
    <w:rsid w:val="00524988"/>
    <w:rsid w:val="00551003"/>
    <w:rsid w:val="00563FE4"/>
    <w:rsid w:val="005733DE"/>
    <w:rsid w:val="00575138"/>
    <w:rsid w:val="00575C9D"/>
    <w:rsid w:val="005854E9"/>
    <w:rsid w:val="005E44F3"/>
    <w:rsid w:val="00635D86"/>
    <w:rsid w:val="00783197"/>
    <w:rsid w:val="007A295F"/>
    <w:rsid w:val="00874AA1"/>
    <w:rsid w:val="00E378E5"/>
    <w:rsid w:val="00F875BC"/>
    <w:rsid w:val="00FA6F20"/>
    <w:rsid w:val="00FE0FF7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A8522-8B88-4170-8E2A-394854C2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5E44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4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sam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93D174B95648B097480E7BD49F6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B4A38-FD0D-4ACD-90E2-B7117C57F573}"/>
      </w:docPartPr>
      <w:docPartBody>
        <w:p w:rsidR="00630D4C" w:rsidRDefault="00C4701F">
          <w:pPr>
            <w:pStyle w:val="F593D174B95648B097480E7BD49F633D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6F"/>
    <w:rsid w:val="0032146F"/>
    <w:rsid w:val="00630D4C"/>
    <w:rsid w:val="00C4701F"/>
    <w:rsid w:val="00D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5097A6E8FC4194B258B063FC4431FF">
    <w:name w:val="FB5097A6E8FC4194B258B063FC4431FF"/>
  </w:style>
  <w:style w:type="paragraph" w:customStyle="1" w:styleId="9FA0E8915DC64BC7AD8ABEAD0418B566">
    <w:name w:val="9FA0E8915DC64BC7AD8ABEAD0418B566"/>
  </w:style>
  <w:style w:type="paragraph" w:customStyle="1" w:styleId="F593D174B95648B097480E7BD49F633D">
    <w:name w:val="F593D174B95648B097480E7BD49F633D"/>
  </w:style>
  <w:style w:type="paragraph" w:customStyle="1" w:styleId="EF20FDB26E00414BA5FCC0A7567C55A0">
    <w:name w:val="EF20FDB26E00414BA5FCC0A7567C55A0"/>
  </w:style>
  <w:style w:type="paragraph" w:customStyle="1" w:styleId="E6C5CE658E614F98B44D1D7A69142142">
    <w:name w:val="E6C5CE658E614F98B44D1D7A69142142"/>
  </w:style>
  <w:style w:type="paragraph" w:customStyle="1" w:styleId="01F43A99537A4E96BA8117F4279FAD9A">
    <w:name w:val="01F43A99537A4E96BA8117F4279FAD9A"/>
  </w:style>
  <w:style w:type="paragraph" w:customStyle="1" w:styleId="B84112676F61441991D23DB5417B31E5">
    <w:name w:val="B84112676F61441991D23DB5417B31E5"/>
  </w:style>
  <w:style w:type="paragraph" w:customStyle="1" w:styleId="A11582C4358345F4BD5949A4AEBAED19">
    <w:name w:val="A11582C4358345F4BD5949A4AEBAED19"/>
  </w:style>
  <w:style w:type="paragraph" w:customStyle="1" w:styleId="C9BE942E3B254D178893722E99B93A3F">
    <w:name w:val="C9BE942E3B254D178893722E99B93A3F"/>
  </w:style>
  <w:style w:type="paragraph" w:customStyle="1" w:styleId="D34AD2F5503C4E8A8F5E304C88F6B875">
    <w:name w:val="D34AD2F5503C4E8A8F5E304C88F6B875"/>
  </w:style>
  <w:style w:type="paragraph" w:customStyle="1" w:styleId="B635587250E9494FAC67916ED811AD53">
    <w:name w:val="B635587250E9494FAC67916ED811AD53"/>
  </w:style>
  <w:style w:type="paragraph" w:customStyle="1" w:styleId="A468BC9BED954A8F9600EF886D272665">
    <w:name w:val="A468BC9BED954A8F9600EF886D272665"/>
  </w:style>
  <w:style w:type="paragraph" w:customStyle="1" w:styleId="F833A06288A54741806AEC067506CAF9">
    <w:name w:val="F833A06288A54741806AEC067506CAF9"/>
  </w:style>
  <w:style w:type="paragraph" w:customStyle="1" w:styleId="4539661A36D247138757E1F747387FE9">
    <w:name w:val="4539661A36D247138757E1F747387FE9"/>
  </w:style>
  <w:style w:type="paragraph" w:customStyle="1" w:styleId="E7DACDAEE6214A20A0616E6CFAFFEC99">
    <w:name w:val="E7DACDAEE6214A20A0616E6CFAFFEC99"/>
  </w:style>
  <w:style w:type="paragraph" w:customStyle="1" w:styleId="0D8DB02BBFB144D8AF85A2CC6D362416">
    <w:name w:val="0D8DB02BBFB144D8AF85A2CC6D362416"/>
  </w:style>
  <w:style w:type="paragraph" w:customStyle="1" w:styleId="7BEEF2635C5C4A7F81DE3847F88E66E9">
    <w:name w:val="7BEEF2635C5C4A7F81DE3847F88E66E9"/>
  </w:style>
  <w:style w:type="paragraph" w:customStyle="1" w:styleId="DCD63F0F307942E1BD8747E36CCAF569">
    <w:name w:val="DCD63F0F307942E1BD8747E36CCAF569"/>
  </w:style>
  <w:style w:type="paragraph" w:customStyle="1" w:styleId="A3AA10BF38314DB5B173D471D1426937">
    <w:name w:val="A3AA10BF38314DB5B173D471D1426937"/>
  </w:style>
  <w:style w:type="paragraph" w:customStyle="1" w:styleId="450489B102084CC9AA0B241578E1374F">
    <w:name w:val="450489B102084CC9AA0B241578E1374F"/>
  </w:style>
  <w:style w:type="paragraph" w:customStyle="1" w:styleId="E24ACEB71D5D4E81879BA2C456CD5842">
    <w:name w:val="E24ACEB71D5D4E81879BA2C456CD5842"/>
  </w:style>
  <w:style w:type="paragraph" w:customStyle="1" w:styleId="900C5E0F0FFD40CFBDBC690CC2922067">
    <w:name w:val="900C5E0F0FFD40CFBDBC690CC2922067"/>
  </w:style>
  <w:style w:type="paragraph" w:customStyle="1" w:styleId="6ED4560CD29B4914B2109D2A6048679F">
    <w:name w:val="6ED4560CD29B4914B2109D2A6048679F"/>
  </w:style>
  <w:style w:type="paragraph" w:customStyle="1" w:styleId="915B8965F8B24FAE814628D2A754066C">
    <w:name w:val="915B8965F8B24FAE814628D2A754066C"/>
  </w:style>
  <w:style w:type="paragraph" w:customStyle="1" w:styleId="C6633A02A24041099FA09481DE78A5AC">
    <w:name w:val="C6633A02A24041099FA09481DE78A5AC"/>
  </w:style>
  <w:style w:type="paragraph" w:customStyle="1" w:styleId="EC3C7F41E38C47A7A2A4BAACFF254FF6">
    <w:name w:val="EC3C7F41E38C47A7A2A4BAACFF254FF6"/>
  </w:style>
  <w:style w:type="paragraph" w:customStyle="1" w:styleId="441D8A1DB1AA4ECDA572CD8E7C1B5A45">
    <w:name w:val="441D8A1DB1AA4ECDA572CD8E7C1B5A45"/>
  </w:style>
  <w:style w:type="paragraph" w:customStyle="1" w:styleId="59D48517C45A4011BF2F7F8930BA75AC">
    <w:name w:val="59D48517C45A4011BF2F7F8930BA75AC"/>
    <w:rsid w:val="0032146F"/>
  </w:style>
  <w:style w:type="paragraph" w:customStyle="1" w:styleId="2DBD93376E2E4E9CAC04A5D71862DD4D">
    <w:name w:val="2DBD93376E2E4E9CAC04A5D71862DD4D"/>
    <w:rsid w:val="0032146F"/>
  </w:style>
  <w:style w:type="paragraph" w:customStyle="1" w:styleId="2FDF69A726034006A627243E7A6A500F">
    <w:name w:val="2FDF69A726034006A627243E7A6A500F"/>
    <w:rsid w:val="00321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124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2023-11-30T01:51:00Z</dcterms:created>
  <dcterms:modified xsi:type="dcterms:W3CDTF">2023-11-30T04:09:00Z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